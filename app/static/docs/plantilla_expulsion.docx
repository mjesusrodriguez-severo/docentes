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2DF33" w14:textId="77777777" w:rsidR="00D97716" w:rsidRDefault="00D97716" w:rsidP="00D97716">
      <w:pPr>
        <w:pStyle w:val="Encabezado"/>
        <w:rPr>
          <w:lang w:val="es-ES_tradnl"/>
        </w:rPr>
      </w:pPr>
      <w:r>
        <w:rPr>
          <w:lang w:val="es-ES_tradnl"/>
        </w:rPr>
        <w:t xml:space="preserve">                    COLEGIO CONCERTADO</w:t>
      </w:r>
    </w:p>
    <w:p w14:paraId="080996F3" w14:textId="77777777" w:rsidR="00D97716" w:rsidRDefault="00D97716" w:rsidP="00D97716">
      <w:pPr>
        <w:pStyle w:val="Encabezado"/>
        <w:rPr>
          <w:b/>
          <w:sz w:val="24"/>
          <w:lang w:val="es-ES_tradnl"/>
        </w:rPr>
      </w:pPr>
      <w:r>
        <w:rPr>
          <w:lang w:val="es-ES_tradnl"/>
        </w:rPr>
        <w:t xml:space="preserve">                   </w:t>
      </w:r>
      <w:r w:rsidR="00A04F8D">
        <w:rPr>
          <w:b/>
          <w:sz w:val="24"/>
          <w:lang w:val="es-ES_tradnl"/>
        </w:rPr>
        <w:t>“SEVERO OCHOA”</w:t>
      </w:r>
    </w:p>
    <w:p w14:paraId="72F09FA6" w14:textId="77777777" w:rsidR="00D97716" w:rsidRDefault="005E42C5" w:rsidP="00D97716">
      <w:pPr>
        <w:pStyle w:val="Encabezado"/>
        <w:rPr>
          <w:sz w:val="18"/>
          <w:lang w:val="es-ES_tradnl"/>
        </w:rPr>
      </w:pPr>
      <w:r>
        <w:rPr>
          <w:sz w:val="18"/>
          <w:lang w:val="es-ES_tradnl"/>
        </w:rPr>
        <w:t xml:space="preserve">Baró </w:t>
      </w:r>
      <w:proofErr w:type="spellStart"/>
      <w:r>
        <w:rPr>
          <w:sz w:val="18"/>
          <w:lang w:val="es-ES_tradnl"/>
        </w:rPr>
        <w:t>Alegret</w:t>
      </w:r>
      <w:proofErr w:type="spellEnd"/>
      <w:r>
        <w:rPr>
          <w:sz w:val="18"/>
          <w:lang w:val="es-ES_tradnl"/>
        </w:rPr>
        <w:t>, 14</w:t>
      </w:r>
      <w:r w:rsidR="00A04F8D">
        <w:rPr>
          <w:sz w:val="18"/>
          <w:lang w:val="es-ES_tradnl"/>
        </w:rPr>
        <w:t xml:space="preserve"> – Teléf. 956 50 36 67 </w:t>
      </w:r>
      <w:r>
        <w:rPr>
          <w:sz w:val="18"/>
          <w:lang w:val="es-ES_tradnl"/>
        </w:rPr>
        <w:t>/ fax</w:t>
      </w:r>
      <w:r w:rsidR="00D97716">
        <w:rPr>
          <w:sz w:val="18"/>
          <w:lang w:val="es-ES_tradnl"/>
        </w:rPr>
        <w:t>: 956 509312</w:t>
      </w:r>
    </w:p>
    <w:p w14:paraId="14298610" w14:textId="77777777" w:rsidR="00D97716" w:rsidRDefault="00D97716" w:rsidP="00D97716">
      <w:pPr>
        <w:pStyle w:val="Encabezado"/>
        <w:rPr>
          <w:sz w:val="18"/>
          <w:lang w:val="es-ES_tradnl"/>
        </w:rPr>
      </w:pPr>
      <w:r>
        <w:rPr>
          <w:sz w:val="18"/>
          <w:lang w:val="es-ES_tradnl"/>
        </w:rPr>
        <w:t xml:space="preserve">      </w:t>
      </w:r>
      <w:hyperlink r:id="rId8" w:history="1">
        <w:r w:rsidRPr="000A621D">
          <w:rPr>
            <w:rStyle w:val="Hipervnculo"/>
            <w:sz w:val="18"/>
            <w:lang w:val="es-ES_tradnl"/>
          </w:rPr>
          <w:t>www.severoochoa.es</w:t>
        </w:r>
      </w:hyperlink>
      <w:r>
        <w:rPr>
          <w:sz w:val="18"/>
          <w:lang w:val="es-ES_tradnl"/>
        </w:rPr>
        <w:t xml:space="preserve"> / severoochoa@telefonica.net</w:t>
      </w:r>
    </w:p>
    <w:p w14:paraId="1808D6BA" w14:textId="77777777" w:rsidR="00D97716" w:rsidRDefault="00D97716" w:rsidP="00D97716">
      <w:pPr>
        <w:pStyle w:val="Encabezado"/>
        <w:rPr>
          <w:sz w:val="16"/>
          <w:lang w:val="es-ES_tradnl"/>
        </w:rPr>
      </w:pPr>
      <w:r>
        <w:rPr>
          <w:sz w:val="18"/>
          <w:lang w:val="es-ES_tradnl"/>
        </w:rPr>
        <w:t xml:space="preserve">                               </w:t>
      </w:r>
      <w:r>
        <w:rPr>
          <w:sz w:val="16"/>
          <w:lang w:val="es-ES_tradnl"/>
        </w:rPr>
        <w:t xml:space="preserve">Apartado Correos, 2111                      </w:t>
      </w:r>
    </w:p>
    <w:p w14:paraId="262258EA" w14:textId="77777777" w:rsidR="00A8138E" w:rsidRDefault="00A8138E" w:rsidP="00D97716">
      <w:pPr>
        <w:rPr>
          <w:lang w:val="es-ES_tradnl"/>
        </w:rPr>
      </w:pPr>
    </w:p>
    <w:p w14:paraId="0EB9DD75" w14:textId="77777777" w:rsidR="00673F35" w:rsidRDefault="00673F35" w:rsidP="00D97716">
      <w:pPr>
        <w:rPr>
          <w:lang w:val="es-ES_tradnl"/>
        </w:rPr>
      </w:pPr>
    </w:p>
    <w:p w14:paraId="0B7179D2" w14:textId="0C1088A3" w:rsidR="00673F35" w:rsidRDefault="00673F35" w:rsidP="00695EDA">
      <w:pPr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                           </w:t>
      </w:r>
      <w:r w:rsidR="00C00F40">
        <w:rPr>
          <w:rFonts w:ascii="Arial" w:hAnsi="Arial" w:cs="Arial"/>
          <w:sz w:val="24"/>
          <w:szCs w:val="24"/>
          <w:lang w:val="es-ES_tradnl"/>
        </w:rPr>
        <w:t xml:space="preserve">                     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C00F40">
        <w:rPr>
          <w:rFonts w:ascii="Arial" w:hAnsi="Arial" w:cs="Arial"/>
          <w:sz w:val="24"/>
          <w:szCs w:val="24"/>
          <w:lang w:val="es-ES_tradnl"/>
        </w:rPr>
        <w:t xml:space="preserve">                      </w:t>
      </w:r>
      <w:r w:rsidR="005C595F">
        <w:rPr>
          <w:rFonts w:ascii="Arial" w:hAnsi="Arial" w:cs="Arial"/>
          <w:sz w:val="24"/>
          <w:szCs w:val="24"/>
          <w:lang w:val="es-ES_tradnl"/>
        </w:rPr>
        <w:t>Ceuta</w:t>
      </w:r>
      <w:r w:rsidR="00E90694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E25C74" w:rsidRPr="00E25C74">
        <w:rPr>
          <w:rFonts w:ascii="Arial" w:hAnsi="Arial" w:cs="Arial"/>
          <w:sz w:val="24"/>
          <w:szCs w:val="24"/>
          <w:lang w:val="es-ES_tradnl"/>
        </w:rPr>
        <w:t>{{</w:t>
      </w:r>
      <w:proofErr w:type="spellStart"/>
      <w:r w:rsidR="00E25C74" w:rsidRPr="00E25C74">
        <w:rPr>
          <w:rFonts w:ascii="Arial" w:hAnsi="Arial" w:cs="Arial"/>
          <w:sz w:val="24"/>
          <w:szCs w:val="24"/>
          <w:lang w:val="es-ES_tradnl"/>
        </w:rPr>
        <w:t>fecha_actual</w:t>
      </w:r>
      <w:proofErr w:type="spellEnd"/>
      <w:r w:rsidR="00E25C74" w:rsidRPr="00E25C74">
        <w:rPr>
          <w:rFonts w:ascii="Arial" w:hAnsi="Arial" w:cs="Arial"/>
          <w:sz w:val="24"/>
          <w:szCs w:val="24"/>
          <w:lang w:val="es-ES_tradnl"/>
        </w:rPr>
        <w:t>}}</w:t>
      </w:r>
    </w:p>
    <w:p w14:paraId="1B5B1621" w14:textId="77777777" w:rsidR="00673F35" w:rsidRDefault="00673F35" w:rsidP="00673F35">
      <w:pPr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106CA33E" w14:textId="77777777" w:rsidR="00673F35" w:rsidRDefault="00673F35" w:rsidP="00673F35">
      <w:pPr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32BF3E4B" w14:textId="77777777" w:rsidR="00673F35" w:rsidRDefault="00C00F40" w:rsidP="00C369D1">
      <w:pPr>
        <w:spacing w:line="36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Estimado Sr/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Sra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:</w:t>
      </w:r>
    </w:p>
    <w:p w14:paraId="6DC582A2" w14:textId="77777777" w:rsidR="00673F35" w:rsidRDefault="00673F35" w:rsidP="00C369D1">
      <w:pPr>
        <w:spacing w:line="360" w:lineRule="auto"/>
        <w:rPr>
          <w:rFonts w:ascii="Arial" w:hAnsi="Arial" w:cs="Arial"/>
          <w:sz w:val="24"/>
          <w:szCs w:val="24"/>
          <w:lang w:val="es-ES_tradnl"/>
        </w:rPr>
      </w:pPr>
    </w:p>
    <w:p w14:paraId="4D317451" w14:textId="4583A319" w:rsidR="00C369D1" w:rsidRDefault="00C00F40" w:rsidP="0055453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De acuerdo c</w:t>
      </w:r>
      <w:r w:rsidR="00105806">
        <w:rPr>
          <w:rFonts w:ascii="Arial" w:hAnsi="Arial" w:cs="Arial"/>
          <w:sz w:val="24"/>
          <w:szCs w:val="24"/>
          <w:lang w:val="es-ES_tradnl"/>
        </w:rPr>
        <w:t>on el Régimen Interior del Centro</w:t>
      </w:r>
      <w:r w:rsidR="00D65C8C">
        <w:rPr>
          <w:rFonts w:ascii="Arial" w:hAnsi="Arial" w:cs="Arial"/>
          <w:sz w:val="24"/>
          <w:szCs w:val="24"/>
          <w:lang w:val="es-ES_tradnl"/>
        </w:rPr>
        <w:t xml:space="preserve">, </w:t>
      </w:r>
      <w:r w:rsidR="00E25C74">
        <w:rPr>
          <w:rFonts w:ascii="Arial" w:hAnsi="Arial" w:cs="Arial"/>
          <w:sz w:val="24"/>
          <w:szCs w:val="24"/>
          <w:lang w:val="es-ES_tradnl"/>
        </w:rPr>
        <w:t>{{articulo}}</w:t>
      </w:r>
      <w:r w:rsidR="00695EDA">
        <w:rPr>
          <w:rFonts w:ascii="Arial" w:hAnsi="Arial" w:cs="Arial"/>
          <w:sz w:val="24"/>
          <w:szCs w:val="24"/>
          <w:lang w:val="es-ES_tradnl"/>
        </w:rPr>
        <w:t xml:space="preserve">, </w:t>
      </w:r>
      <w:r w:rsidR="00D65C8C">
        <w:rPr>
          <w:rFonts w:ascii="Arial" w:hAnsi="Arial" w:cs="Arial"/>
          <w:sz w:val="24"/>
          <w:szCs w:val="24"/>
          <w:lang w:val="es-ES_tradnl"/>
        </w:rPr>
        <w:t>le comun</w:t>
      </w:r>
      <w:r w:rsidR="00A41204">
        <w:rPr>
          <w:rFonts w:ascii="Arial" w:hAnsi="Arial" w:cs="Arial"/>
          <w:sz w:val="24"/>
          <w:szCs w:val="24"/>
          <w:lang w:val="es-ES_tradnl"/>
        </w:rPr>
        <w:t>ico q</w:t>
      </w:r>
      <w:r w:rsidR="00637FE8">
        <w:rPr>
          <w:rFonts w:ascii="Arial" w:hAnsi="Arial" w:cs="Arial"/>
          <w:sz w:val="24"/>
          <w:szCs w:val="24"/>
          <w:lang w:val="es-ES_tradnl"/>
        </w:rPr>
        <w:t xml:space="preserve">ue su </w:t>
      </w:r>
      <w:r w:rsidR="00655EF2">
        <w:rPr>
          <w:rFonts w:ascii="Arial" w:hAnsi="Arial" w:cs="Arial"/>
          <w:sz w:val="24"/>
          <w:szCs w:val="24"/>
          <w:lang w:val="es-ES_tradnl"/>
        </w:rPr>
        <w:t>hij</w:t>
      </w:r>
      <w:r w:rsidR="008B1CFC">
        <w:rPr>
          <w:rFonts w:ascii="Arial" w:hAnsi="Arial" w:cs="Arial"/>
          <w:sz w:val="24"/>
          <w:szCs w:val="24"/>
          <w:lang w:val="es-ES_tradnl"/>
        </w:rPr>
        <w:t>o/</w:t>
      </w:r>
      <w:r w:rsidR="005E42C5">
        <w:rPr>
          <w:rFonts w:ascii="Arial" w:hAnsi="Arial" w:cs="Arial"/>
          <w:sz w:val="24"/>
          <w:szCs w:val="24"/>
          <w:lang w:val="es-ES_tradnl"/>
        </w:rPr>
        <w:t>a</w:t>
      </w:r>
      <w:r w:rsidR="004167E9">
        <w:rPr>
          <w:rFonts w:ascii="Arial" w:hAnsi="Arial" w:cs="Arial"/>
          <w:sz w:val="24"/>
          <w:szCs w:val="24"/>
          <w:lang w:val="es-ES_tradnl"/>
        </w:rPr>
        <w:t>:</w:t>
      </w:r>
      <w:r w:rsidR="00907FE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E25C74">
        <w:rPr>
          <w:rFonts w:ascii="Arial" w:hAnsi="Arial" w:cs="Arial"/>
          <w:sz w:val="24"/>
          <w:szCs w:val="24"/>
          <w:lang w:val="es-ES_tradnl"/>
        </w:rPr>
        <w:t>{{</w:t>
      </w:r>
      <w:proofErr w:type="spellStart"/>
      <w:r w:rsidR="00E25C74">
        <w:rPr>
          <w:rFonts w:ascii="Arial" w:hAnsi="Arial" w:cs="Arial"/>
          <w:sz w:val="24"/>
          <w:szCs w:val="24"/>
          <w:lang w:val="es-ES_tradnl"/>
        </w:rPr>
        <w:t>nombre_alumno</w:t>
      </w:r>
      <w:proofErr w:type="spellEnd"/>
      <w:r w:rsidR="00E25C74">
        <w:rPr>
          <w:rFonts w:ascii="Arial" w:hAnsi="Arial" w:cs="Arial"/>
          <w:sz w:val="24"/>
          <w:szCs w:val="24"/>
          <w:lang w:val="es-ES_tradnl"/>
        </w:rPr>
        <w:t>}}</w:t>
      </w:r>
      <w:r w:rsidR="005E42C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E25C74">
        <w:rPr>
          <w:rFonts w:ascii="Arial" w:hAnsi="Arial" w:cs="Arial"/>
          <w:sz w:val="24"/>
          <w:szCs w:val="24"/>
          <w:lang w:val="es-ES_tradnl"/>
        </w:rPr>
        <w:t>{{</w:t>
      </w:r>
      <w:proofErr w:type="spellStart"/>
      <w:r w:rsidR="00E25C74">
        <w:rPr>
          <w:rFonts w:ascii="Arial" w:hAnsi="Arial" w:cs="Arial"/>
          <w:sz w:val="24"/>
          <w:szCs w:val="24"/>
          <w:lang w:val="es-ES_tradnl"/>
        </w:rPr>
        <w:t>apellidos_alumno</w:t>
      </w:r>
      <w:proofErr w:type="spellEnd"/>
      <w:r w:rsidR="00E25C74">
        <w:rPr>
          <w:rFonts w:ascii="Arial" w:hAnsi="Arial" w:cs="Arial"/>
          <w:sz w:val="24"/>
          <w:szCs w:val="24"/>
          <w:lang w:val="es-ES_tradnl"/>
        </w:rPr>
        <w:t xml:space="preserve">}} </w:t>
      </w:r>
      <w:r w:rsidR="005C595F">
        <w:rPr>
          <w:rFonts w:ascii="Arial" w:hAnsi="Arial" w:cs="Arial"/>
          <w:sz w:val="24"/>
          <w:szCs w:val="24"/>
          <w:lang w:val="es-ES_tradnl"/>
        </w:rPr>
        <w:t xml:space="preserve">de </w:t>
      </w:r>
      <w:r w:rsidR="00E25C74">
        <w:rPr>
          <w:rFonts w:ascii="Arial" w:hAnsi="Arial" w:cs="Arial"/>
          <w:sz w:val="24"/>
          <w:szCs w:val="24"/>
          <w:lang w:val="es-ES_tradnl"/>
        </w:rPr>
        <w:t>{{grupo}}</w:t>
      </w:r>
      <w:r w:rsidR="00554537">
        <w:rPr>
          <w:rFonts w:ascii="Arial" w:hAnsi="Arial" w:cs="Arial"/>
          <w:sz w:val="24"/>
          <w:szCs w:val="24"/>
          <w:lang w:val="es-ES_tradnl"/>
        </w:rPr>
        <w:t xml:space="preserve"> ha cometido</w:t>
      </w:r>
      <w:r w:rsidR="00501EB9">
        <w:rPr>
          <w:rFonts w:ascii="Arial" w:hAnsi="Arial" w:cs="Arial"/>
          <w:sz w:val="24"/>
          <w:szCs w:val="24"/>
          <w:lang w:val="es-ES_tradnl"/>
        </w:rPr>
        <w:t xml:space="preserve"> una falta calificada como </w:t>
      </w:r>
      <w:r w:rsidR="00907FE8">
        <w:rPr>
          <w:rFonts w:ascii="Arial" w:hAnsi="Arial" w:cs="Arial"/>
          <w:sz w:val="24"/>
          <w:szCs w:val="24"/>
          <w:lang w:val="es-ES_tradnl"/>
        </w:rPr>
        <w:t>leve</w:t>
      </w:r>
      <w:r w:rsidR="00501EB9">
        <w:rPr>
          <w:rFonts w:ascii="Arial" w:hAnsi="Arial" w:cs="Arial"/>
          <w:sz w:val="24"/>
          <w:szCs w:val="24"/>
          <w:lang w:val="es-ES_tradnl"/>
        </w:rPr>
        <w:t xml:space="preserve"> al vulnerar las normas de convivencia establecidas por el centro</w:t>
      </w:r>
      <w:r w:rsidR="00695EDA">
        <w:rPr>
          <w:rFonts w:ascii="Arial" w:hAnsi="Arial" w:cs="Arial"/>
          <w:sz w:val="24"/>
          <w:szCs w:val="24"/>
          <w:lang w:val="es-ES_tradnl"/>
        </w:rPr>
        <w:t xml:space="preserve">. Por ello </w:t>
      </w:r>
      <w:r w:rsidRPr="00C00F40">
        <w:rPr>
          <w:rFonts w:ascii="Arial" w:hAnsi="Arial" w:cs="Arial"/>
          <w:b/>
          <w:sz w:val="24"/>
          <w:szCs w:val="24"/>
          <w:lang w:val="es-ES_tradnl"/>
        </w:rPr>
        <w:t xml:space="preserve">se le suspende por </w:t>
      </w:r>
      <w:r w:rsidR="00E25C74">
        <w:rPr>
          <w:rFonts w:ascii="Arial" w:hAnsi="Arial" w:cs="Arial"/>
          <w:b/>
          <w:sz w:val="24"/>
          <w:szCs w:val="24"/>
          <w:lang w:val="es-ES_tradnl"/>
        </w:rPr>
        <w:t>{{</w:t>
      </w:r>
      <w:proofErr w:type="spellStart"/>
      <w:r w:rsidR="00E25C74">
        <w:rPr>
          <w:rFonts w:ascii="Arial" w:hAnsi="Arial" w:cs="Arial"/>
          <w:b/>
          <w:sz w:val="24"/>
          <w:szCs w:val="24"/>
          <w:lang w:val="es-ES_tradnl"/>
        </w:rPr>
        <w:t>d</w:t>
      </w:r>
      <w:r w:rsidR="00647724">
        <w:rPr>
          <w:rFonts w:ascii="Arial" w:hAnsi="Arial" w:cs="Arial"/>
          <w:b/>
          <w:sz w:val="24"/>
          <w:szCs w:val="24"/>
          <w:lang w:val="es-ES_tradnl"/>
        </w:rPr>
        <w:t>i</w:t>
      </w:r>
      <w:r w:rsidR="00E25C74">
        <w:rPr>
          <w:rFonts w:ascii="Arial" w:hAnsi="Arial" w:cs="Arial"/>
          <w:b/>
          <w:sz w:val="24"/>
          <w:szCs w:val="24"/>
          <w:lang w:val="es-ES_tradnl"/>
        </w:rPr>
        <w:t>as_expulsion</w:t>
      </w:r>
      <w:proofErr w:type="spellEnd"/>
      <w:r w:rsidR="00E25C74">
        <w:rPr>
          <w:rFonts w:ascii="Arial" w:hAnsi="Arial" w:cs="Arial"/>
          <w:b/>
          <w:sz w:val="24"/>
          <w:szCs w:val="24"/>
          <w:lang w:val="es-ES_tradnl"/>
        </w:rPr>
        <w:t xml:space="preserve">}} días </w:t>
      </w:r>
      <w:r w:rsidRPr="00C00F40">
        <w:rPr>
          <w:rFonts w:ascii="Arial" w:hAnsi="Arial" w:cs="Arial"/>
          <w:b/>
          <w:sz w:val="24"/>
          <w:szCs w:val="24"/>
          <w:lang w:val="es-ES_tradnl"/>
        </w:rPr>
        <w:t>el derecho de asistencia a clases</w:t>
      </w:r>
      <w:r>
        <w:rPr>
          <w:rFonts w:ascii="Arial" w:hAnsi="Arial" w:cs="Arial"/>
          <w:sz w:val="24"/>
          <w:szCs w:val="24"/>
          <w:lang w:val="es-ES_tradnl"/>
        </w:rPr>
        <w:t>,</w:t>
      </w:r>
      <w:r w:rsidR="00554537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5C595F">
        <w:rPr>
          <w:rFonts w:ascii="Arial" w:hAnsi="Arial" w:cs="Arial"/>
          <w:sz w:val="24"/>
          <w:szCs w:val="24"/>
          <w:lang w:val="es-ES_tradnl"/>
        </w:rPr>
        <w:t>desde el día</w:t>
      </w:r>
      <w:r w:rsidR="0029533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E25C74">
        <w:rPr>
          <w:rFonts w:ascii="Arial" w:hAnsi="Arial" w:cs="Arial"/>
          <w:sz w:val="24"/>
          <w:szCs w:val="24"/>
          <w:lang w:val="es-ES_tradnl"/>
        </w:rPr>
        <w:t>{{</w:t>
      </w:r>
      <w:proofErr w:type="spellStart"/>
      <w:r w:rsidR="00E25C74">
        <w:rPr>
          <w:rFonts w:ascii="Arial" w:hAnsi="Arial" w:cs="Arial"/>
          <w:sz w:val="24"/>
          <w:szCs w:val="24"/>
          <w:lang w:val="es-ES_tradnl"/>
        </w:rPr>
        <w:t>fecha_inicio</w:t>
      </w:r>
      <w:proofErr w:type="spellEnd"/>
      <w:r w:rsidR="00E25C74">
        <w:rPr>
          <w:rFonts w:ascii="Arial" w:hAnsi="Arial" w:cs="Arial"/>
          <w:sz w:val="24"/>
          <w:szCs w:val="24"/>
          <w:lang w:val="es-ES_tradnl"/>
        </w:rPr>
        <w:t>}}</w:t>
      </w:r>
      <w:r w:rsidR="00695EDA">
        <w:rPr>
          <w:rFonts w:ascii="Arial" w:hAnsi="Arial" w:cs="Arial"/>
          <w:sz w:val="24"/>
          <w:szCs w:val="24"/>
          <w:lang w:val="es-ES_tradnl"/>
        </w:rPr>
        <w:t xml:space="preserve"> y </w:t>
      </w:r>
      <w:r w:rsidR="00554537">
        <w:rPr>
          <w:rFonts w:ascii="Arial" w:hAnsi="Arial" w:cs="Arial"/>
          <w:sz w:val="24"/>
          <w:szCs w:val="24"/>
          <w:lang w:val="es-ES_tradnl"/>
        </w:rPr>
        <w:t>d</w:t>
      </w:r>
      <w:r w:rsidR="005C4581">
        <w:rPr>
          <w:rFonts w:ascii="Arial" w:hAnsi="Arial" w:cs="Arial"/>
          <w:sz w:val="24"/>
          <w:szCs w:val="24"/>
          <w:lang w:val="es-ES_tradnl"/>
        </w:rPr>
        <w:t>eb</w:t>
      </w:r>
      <w:r w:rsidR="00765CB1">
        <w:rPr>
          <w:rFonts w:ascii="Arial" w:hAnsi="Arial" w:cs="Arial"/>
          <w:sz w:val="24"/>
          <w:szCs w:val="24"/>
          <w:lang w:val="es-ES_tradnl"/>
        </w:rPr>
        <w:t>iend</w:t>
      </w:r>
      <w:r w:rsidR="00016F45">
        <w:rPr>
          <w:rFonts w:ascii="Arial" w:hAnsi="Arial" w:cs="Arial"/>
          <w:sz w:val="24"/>
          <w:szCs w:val="24"/>
          <w:lang w:val="es-ES_tradnl"/>
        </w:rPr>
        <w:t>o re</w:t>
      </w:r>
      <w:r w:rsidR="00E47D37">
        <w:rPr>
          <w:rFonts w:ascii="Arial" w:hAnsi="Arial" w:cs="Arial"/>
          <w:sz w:val="24"/>
          <w:szCs w:val="24"/>
          <w:lang w:val="es-ES_tradnl"/>
        </w:rPr>
        <w:t>incor</w:t>
      </w:r>
      <w:r w:rsidR="005C595F">
        <w:rPr>
          <w:rFonts w:ascii="Arial" w:hAnsi="Arial" w:cs="Arial"/>
          <w:sz w:val="24"/>
          <w:szCs w:val="24"/>
          <w:lang w:val="es-ES_tradnl"/>
        </w:rPr>
        <w:t>porarse el día</w:t>
      </w:r>
      <w:r w:rsidR="00907FE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E25C74">
        <w:rPr>
          <w:rFonts w:ascii="Arial" w:hAnsi="Arial" w:cs="Arial"/>
          <w:sz w:val="24"/>
          <w:szCs w:val="24"/>
          <w:lang w:val="es-ES_tradnl"/>
        </w:rPr>
        <w:t>{{</w:t>
      </w:r>
      <w:proofErr w:type="spellStart"/>
      <w:r w:rsidR="00E25C74">
        <w:rPr>
          <w:rFonts w:ascii="Arial" w:hAnsi="Arial" w:cs="Arial"/>
          <w:sz w:val="24"/>
          <w:szCs w:val="24"/>
          <w:lang w:val="es-ES_tradnl"/>
        </w:rPr>
        <w:t>fecha_fin</w:t>
      </w:r>
      <w:proofErr w:type="spellEnd"/>
      <w:r w:rsidR="00E25C74">
        <w:rPr>
          <w:rFonts w:ascii="Arial" w:hAnsi="Arial" w:cs="Arial"/>
          <w:sz w:val="24"/>
          <w:szCs w:val="24"/>
          <w:lang w:val="es-ES_tradnl"/>
        </w:rPr>
        <w:t>}}</w:t>
      </w:r>
      <w:r w:rsidR="00695EDA">
        <w:rPr>
          <w:rFonts w:ascii="Arial" w:hAnsi="Arial" w:cs="Arial"/>
          <w:sz w:val="24"/>
          <w:szCs w:val="24"/>
          <w:lang w:val="es-ES_tradnl"/>
        </w:rPr>
        <w:t>.</w:t>
      </w:r>
    </w:p>
    <w:p w14:paraId="7D481DD1" w14:textId="77777777" w:rsidR="00C00F40" w:rsidRDefault="00C00F40" w:rsidP="00554537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2ACC553" w14:textId="77777777" w:rsidR="00C00F40" w:rsidRDefault="00C00F40" w:rsidP="00C369D1">
      <w:pPr>
        <w:spacing w:line="360" w:lineRule="auto"/>
        <w:rPr>
          <w:rFonts w:ascii="Arial" w:hAnsi="Arial" w:cs="Arial"/>
          <w:sz w:val="24"/>
          <w:szCs w:val="24"/>
          <w:lang w:val="es-ES_tradnl"/>
        </w:rPr>
      </w:pPr>
    </w:p>
    <w:p w14:paraId="491AD84B" w14:textId="77777777" w:rsidR="00C00F40" w:rsidRDefault="00C00F40" w:rsidP="00CA70BE">
      <w:pPr>
        <w:spacing w:line="36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Quedando a su entera disposición, reciba un cordial saludo.</w:t>
      </w:r>
    </w:p>
    <w:p w14:paraId="25E8989A" w14:textId="77777777" w:rsidR="00C00F40" w:rsidRDefault="00C00F40" w:rsidP="00C369D1">
      <w:pPr>
        <w:spacing w:line="360" w:lineRule="auto"/>
        <w:rPr>
          <w:rFonts w:ascii="Arial" w:hAnsi="Arial" w:cs="Arial"/>
          <w:sz w:val="24"/>
          <w:szCs w:val="24"/>
          <w:lang w:val="es-ES_tradnl"/>
        </w:rPr>
      </w:pPr>
    </w:p>
    <w:p w14:paraId="6733203D" w14:textId="77777777" w:rsidR="00C369D1" w:rsidRDefault="00C369D1" w:rsidP="00C369D1">
      <w:pPr>
        <w:spacing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                                                                                  </w:t>
      </w:r>
    </w:p>
    <w:p w14:paraId="2F68AB43" w14:textId="77777777" w:rsidR="00C369D1" w:rsidRDefault="00C369D1" w:rsidP="00C369D1">
      <w:pPr>
        <w:spacing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                                                                  </w:t>
      </w:r>
      <w:r w:rsidR="00C00F40">
        <w:rPr>
          <w:rFonts w:ascii="Arial" w:hAnsi="Arial" w:cs="Arial"/>
          <w:sz w:val="24"/>
          <w:szCs w:val="24"/>
          <w:lang w:val="es-ES_tradnl"/>
        </w:rPr>
        <w:t xml:space="preserve">               </w:t>
      </w:r>
      <w:r w:rsidR="0022388E">
        <w:rPr>
          <w:rFonts w:ascii="Arial" w:hAnsi="Arial" w:cs="Arial"/>
          <w:sz w:val="24"/>
          <w:szCs w:val="24"/>
          <w:lang w:val="es-ES_tradnl"/>
        </w:rPr>
        <w:t xml:space="preserve">        </w:t>
      </w:r>
      <w:r w:rsidR="00554537">
        <w:rPr>
          <w:rFonts w:ascii="Arial" w:hAnsi="Arial" w:cs="Arial"/>
          <w:sz w:val="24"/>
          <w:szCs w:val="24"/>
          <w:lang w:val="es-ES_tradnl"/>
        </w:rPr>
        <w:t xml:space="preserve"> El </w:t>
      </w:r>
      <w:proofErr w:type="gramStart"/>
      <w:r w:rsidR="00554537">
        <w:rPr>
          <w:rFonts w:ascii="Arial" w:hAnsi="Arial" w:cs="Arial"/>
          <w:sz w:val="24"/>
          <w:szCs w:val="24"/>
          <w:lang w:val="es-ES_tradnl"/>
        </w:rPr>
        <w:t>Director</w:t>
      </w:r>
      <w:proofErr w:type="gramEnd"/>
      <w:r w:rsidR="00554537">
        <w:rPr>
          <w:rFonts w:ascii="Arial" w:hAnsi="Arial" w:cs="Arial"/>
          <w:sz w:val="24"/>
          <w:szCs w:val="24"/>
          <w:lang w:val="es-ES_tradnl"/>
        </w:rPr>
        <w:t>.</w:t>
      </w:r>
    </w:p>
    <w:p w14:paraId="5D7F00C8" w14:textId="77777777" w:rsidR="00C369D1" w:rsidRDefault="00C369D1" w:rsidP="00C369D1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6C4DD185" w14:textId="77777777" w:rsidR="00C369D1" w:rsidRDefault="00C369D1" w:rsidP="00C369D1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006BC57E" w14:textId="77777777" w:rsidR="00C369D1" w:rsidRDefault="00C369D1" w:rsidP="00C369D1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41843516" w14:textId="77777777" w:rsidR="00C369D1" w:rsidRDefault="00C369D1" w:rsidP="00C369D1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07F55D52" w14:textId="77777777" w:rsidR="00C369D1" w:rsidRDefault="00C00F40" w:rsidP="00C369D1">
      <w:pPr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Fdo.- </w:t>
      </w:r>
      <w:r w:rsidR="00214BAC">
        <w:rPr>
          <w:rFonts w:ascii="Arial" w:hAnsi="Arial" w:cs="Arial"/>
          <w:sz w:val="24"/>
          <w:szCs w:val="24"/>
          <w:lang w:val="es-ES_tradnl"/>
        </w:rPr>
        <w:t>Enrique Ros Fernández</w:t>
      </w:r>
      <w:r>
        <w:rPr>
          <w:rFonts w:ascii="Arial" w:hAnsi="Arial" w:cs="Arial"/>
          <w:sz w:val="24"/>
          <w:szCs w:val="24"/>
          <w:lang w:val="es-ES_tradnl"/>
        </w:rPr>
        <w:t>.</w:t>
      </w:r>
    </w:p>
    <w:p w14:paraId="6B09C6F0" w14:textId="77777777" w:rsidR="00673F35" w:rsidRDefault="00673F35" w:rsidP="00673F35">
      <w:pPr>
        <w:rPr>
          <w:rFonts w:ascii="Arial" w:hAnsi="Arial" w:cs="Arial"/>
          <w:sz w:val="24"/>
          <w:szCs w:val="24"/>
          <w:lang w:val="es-ES_tradnl"/>
        </w:rPr>
      </w:pPr>
    </w:p>
    <w:p w14:paraId="7121CF35" w14:textId="77777777" w:rsidR="00C369D1" w:rsidRDefault="00C369D1" w:rsidP="00673F35">
      <w:pPr>
        <w:rPr>
          <w:rFonts w:ascii="Arial" w:hAnsi="Arial" w:cs="Arial"/>
          <w:sz w:val="24"/>
          <w:szCs w:val="24"/>
          <w:lang w:val="es-ES_tradnl"/>
        </w:rPr>
      </w:pPr>
    </w:p>
    <w:p w14:paraId="3917255B" w14:textId="77777777" w:rsidR="00C00F40" w:rsidRDefault="00C00F40" w:rsidP="00673F35">
      <w:pPr>
        <w:rPr>
          <w:rFonts w:ascii="Arial" w:hAnsi="Arial" w:cs="Arial"/>
          <w:sz w:val="24"/>
          <w:szCs w:val="24"/>
          <w:lang w:val="es-ES_tradnl"/>
        </w:rPr>
      </w:pPr>
    </w:p>
    <w:p w14:paraId="4800ECB3" w14:textId="77777777" w:rsidR="00C00F40" w:rsidRDefault="00C00F40" w:rsidP="00673F35">
      <w:pPr>
        <w:rPr>
          <w:rFonts w:ascii="Arial" w:hAnsi="Arial" w:cs="Arial"/>
          <w:sz w:val="24"/>
          <w:szCs w:val="24"/>
          <w:lang w:val="es-ES_tradnl"/>
        </w:rPr>
      </w:pPr>
    </w:p>
    <w:p w14:paraId="6685644B" w14:textId="77777777" w:rsidR="00C369D1" w:rsidRDefault="00C369D1" w:rsidP="00673F35">
      <w:pPr>
        <w:rPr>
          <w:rFonts w:ascii="Arial" w:hAnsi="Arial" w:cs="Arial"/>
          <w:sz w:val="24"/>
          <w:szCs w:val="24"/>
          <w:lang w:val="es-ES_tradnl"/>
        </w:rPr>
      </w:pPr>
    </w:p>
    <w:p w14:paraId="26658636" w14:textId="77777777" w:rsidR="00C369D1" w:rsidRDefault="00C00F40" w:rsidP="00673F35">
      <w:pPr>
        <w:rPr>
          <w:rFonts w:ascii="Arial" w:hAnsi="Arial" w:cs="Arial"/>
          <w:b/>
          <w:sz w:val="24"/>
          <w:szCs w:val="24"/>
          <w:u w:val="single"/>
          <w:lang w:val="es-ES_tradnl"/>
        </w:rPr>
      </w:pPr>
      <w:r w:rsidRPr="00C00F40"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 w:rsidRPr="00C00F40">
        <w:rPr>
          <w:rFonts w:ascii="Arial" w:hAnsi="Arial" w:cs="Arial"/>
          <w:b/>
          <w:sz w:val="24"/>
          <w:szCs w:val="24"/>
          <w:u w:val="single"/>
          <w:lang w:val="es-ES_tradnl"/>
        </w:rPr>
        <w:t>FIRMAR EL RECIBÍ</w:t>
      </w:r>
    </w:p>
    <w:p w14:paraId="1FDA8DDA" w14:textId="77777777" w:rsidR="00C00F40" w:rsidRDefault="00C00F40" w:rsidP="00673F35">
      <w:pPr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14:paraId="1E809B92" w14:textId="77777777" w:rsidR="00C00F40" w:rsidRDefault="00C00F40" w:rsidP="00673F35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D/</w:t>
      </w:r>
      <w:r w:rsidR="005E42C5">
        <w:rPr>
          <w:rFonts w:ascii="Arial" w:hAnsi="Arial" w:cs="Arial"/>
          <w:sz w:val="24"/>
          <w:szCs w:val="24"/>
          <w:lang w:val="es-ES_tradnl"/>
        </w:rPr>
        <w:t>Dña.</w:t>
      </w:r>
      <w:r>
        <w:rPr>
          <w:rFonts w:ascii="Arial" w:hAnsi="Arial" w:cs="Arial"/>
          <w:sz w:val="24"/>
          <w:szCs w:val="24"/>
          <w:lang w:val="es-ES_tradnl"/>
        </w:rPr>
        <w:t xml:space="preserve"> ………………………………………………………………………………</w:t>
      </w:r>
      <w:r w:rsidR="005E42C5">
        <w:rPr>
          <w:rFonts w:ascii="Arial" w:hAnsi="Arial" w:cs="Arial"/>
          <w:sz w:val="24"/>
          <w:szCs w:val="24"/>
          <w:lang w:val="es-ES_tradnl"/>
        </w:rPr>
        <w:t>……</w:t>
      </w:r>
      <w:r>
        <w:rPr>
          <w:rFonts w:ascii="Arial" w:hAnsi="Arial" w:cs="Arial"/>
          <w:sz w:val="24"/>
          <w:szCs w:val="24"/>
          <w:lang w:val="es-ES_tradnl"/>
        </w:rPr>
        <w:t>.</w:t>
      </w:r>
    </w:p>
    <w:p w14:paraId="46DCEC6E" w14:textId="77777777" w:rsidR="00C00F40" w:rsidRDefault="00C00F40" w:rsidP="00673F35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como padre/madre de ……………………………………………………………………</w:t>
      </w:r>
    </w:p>
    <w:p w14:paraId="2467213D" w14:textId="77777777" w:rsidR="00C00F40" w:rsidRDefault="00C00F40" w:rsidP="00673F35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firmo la pres</w:t>
      </w:r>
      <w:r w:rsidR="00554537">
        <w:rPr>
          <w:rFonts w:ascii="Arial" w:hAnsi="Arial" w:cs="Arial"/>
          <w:sz w:val="24"/>
          <w:szCs w:val="24"/>
          <w:lang w:val="es-ES_tradnl"/>
        </w:rPr>
        <w:t xml:space="preserve">ente notificación de suspensión, una vez informada de </w:t>
      </w:r>
      <w:r w:rsidR="00CA70BE">
        <w:rPr>
          <w:rFonts w:ascii="Arial" w:hAnsi="Arial" w:cs="Arial"/>
          <w:sz w:val="24"/>
          <w:szCs w:val="24"/>
          <w:lang w:val="es-ES_tradnl"/>
        </w:rPr>
        <w:t>los hechos sucedidos con mi hijo</w:t>
      </w:r>
      <w:r w:rsidR="00554537">
        <w:rPr>
          <w:rFonts w:ascii="Arial" w:hAnsi="Arial" w:cs="Arial"/>
          <w:sz w:val="24"/>
          <w:szCs w:val="24"/>
          <w:lang w:val="es-ES_tradnl"/>
        </w:rPr>
        <w:t xml:space="preserve"> en el centro.</w:t>
      </w:r>
    </w:p>
    <w:p w14:paraId="2372DC81" w14:textId="77777777" w:rsidR="00C00F40" w:rsidRDefault="00C00F40" w:rsidP="00673F35">
      <w:pPr>
        <w:rPr>
          <w:rFonts w:ascii="Arial" w:hAnsi="Arial" w:cs="Arial"/>
          <w:sz w:val="24"/>
          <w:szCs w:val="24"/>
          <w:lang w:val="es-ES_tradnl"/>
        </w:rPr>
      </w:pPr>
    </w:p>
    <w:p w14:paraId="08821550" w14:textId="77777777" w:rsidR="00C00F40" w:rsidRDefault="00C00F40" w:rsidP="00673F35">
      <w:pPr>
        <w:rPr>
          <w:rFonts w:ascii="Arial" w:hAnsi="Arial" w:cs="Arial"/>
          <w:sz w:val="24"/>
          <w:szCs w:val="24"/>
          <w:lang w:val="es-ES_tradnl"/>
        </w:rPr>
      </w:pPr>
    </w:p>
    <w:p w14:paraId="01784661" w14:textId="77777777" w:rsidR="00C00F40" w:rsidRPr="00C00F40" w:rsidRDefault="0022388E" w:rsidP="00673F35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</w:p>
    <w:sectPr w:rsidR="00C00F40" w:rsidRPr="00C00F40" w:rsidSect="00F55CBA">
      <w:pgSz w:w="11906" w:h="16838"/>
      <w:pgMar w:top="1417" w:right="1701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0308E" w14:textId="77777777" w:rsidR="00C53C9E" w:rsidRDefault="00C53C9E">
      <w:r>
        <w:separator/>
      </w:r>
    </w:p>
  </w:endnote>
  <w:endnote w:type="continuationSeparator" w:id="0">
    <w:p w14:paraId="16B71CDD" w14:textId="77777777" w:rsidR="00C53C9E" w:rsidRDefault="00C53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6E4F5" w14:textId="77777777" w:rsidR="00C53C9E" w:rsidRDefault="00C53C9E">
      <w:r>
        <w:separator/>
      </w:r>
    </w:p>
  </w:footnote>
  <w:footnote w:type="continuationSeparator" w:id="0">
    <w:p w14:paraId="288A706E" w14:textId="77777777" w:rsidR="00C53C9E" w:rsidRDefault="00C53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77B8"/>
    <w:multiLevelType w:val="hybridMultilevel"/>
    <w:tmpl w:val="982A11F0"/>
    <w:lvl w:ilvl="0" w:tplc="429E1D9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C425EE2"/>
    <w:multiLevelType w:val="hybridMultilevel"/>
    <w:tmpl w:val="F7A2A14E"/>
    <w:lvl w:ilvl="0" w:tplc="58507AA2">
      <w:numFmt w:val="bullet"/>
      <w:lvlText w:val="-"/>
      <w:lvlJc w:val="left"/>
      <w:pPr>
        <w:tabs>
          <w:tab w:val="num" w:pos="990"/>
        </w:tabs>
        <w:ind w:left="99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C8D3F42"/>
    <w:multiLevelType w:val="hybridMultilevel"/>
    <w:tmpl w:val="49B055E6"/>
    <w:lvl w:ilvl="0" w:tplc="946A11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75746"/>
    <w:multiLevelType w:val="hybridMultilevel"/>
    <w:tmpl w:val="27D8DAF6"/>
    <w:lvl w:ilvl="0" w:tplc="09EAD7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D5D4B"/>
    <w:multiLevelType w:val="singleLevel"/>
    <w:tmpl w:val="91C6C72A"/>
    <w:lvl w:ilvl="0"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hint="default"/>
      </w:rPr>
    </w:lvl>
  </w:abstractNum>
  <w:abstractNum w:abstractNumId="5" w15:restartNumberingAfterBreak="0">
    <w:nsid w:val="43402C22"/>
    <w:multiLevelType w:val="singleLevel"/>
    <w:tmpl w:val="C33C469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52CE5F15"/>
    <w:multiLevelType w:val="hybridMultilevel"/>
    <w:tmpl w:val="4260D576"/>
    <w:lvl w:ilvl="0" w:tplc="BCDE27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B73C0"/>
    <w:multiLevelType w:val="singleLevel"/>
    <w:tmpl w:val="BBAE7504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num w:numId="1" w16cid:durableId="1709211455">
    <w:abstractNumId w:val="4"/>
  </w:num>
  <w:num w:numId="2" w16cid:durableId="1708917074">
    <w:abstractNumId w:val="7"/>
  </w:num>
  <w:num w:numId="3" w16cid:durableId="1496384391">
    <w:abstractNumId w:val="5"/>
  </w:num>
  <w:num w:numId="4" w16cid:durableId="2025207478">
    <w:abstractNumId w:val="6"/>
  </w:num>
  <w:num w:numId="5" w16cid:durableId="458305684">
    <w:abstractNumId w:val="1"/>
  </w:num>
  <w:num w:numId="6" w16cid:durableId="1764910396">
    <w:abstractNumId w:val="2"/>
  </w:num>
  <w:num w:numId="7" w16cid:durableId="1821533808">
    <w:abstractNumId w:val="3"/>
  </w:num>
  <w:num w:numId="8" w16cid:durableId="66501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BA"/>
    <w:rsid w:val="000149F3"/>
    <w:rsid w:val="00016F45"/>
    <w:rsid w:val="00055B7C"/>
    <w:rsid w:val="000A239D"/>
    <w:rsid w:val="00105806"/>
    <w:rsid w:val="00137713"/>
    <w:rsid w:val="00172D41"/>
    <w:rsid w:val="00174CB3"/>
    <w:rsid w:val="00175D57"/>
    <w:rsid w:val="001816B3"/>
    <w:rsid w:val="00185880"/>
    <w:rsid w:val="00190C93"/>
    <w:rsid w:val="001B7B93"/>
    <w:rsid w:val="001E0D4E"/>
    <w:rsid w:val="00214BAC"/>
    <w:rsid w:val="0022388E"/>
    <w:rsid w:val="00223EC4"/>
    <w:rsid w:val="0024591B"/>
    <w:rsid w:val="00280D44"/>
    <w:rsid w:val="0029108F"/>
    <w:rsid w:val="00295330"/>
    <w:rsid w:val="002E1F83"/>
    <w:rsid w:val="00324CB9"/>
    <w:rsid w:val="0034016B"/>
    <w:rsid w:val="00352FA4"/>
    <w:rsid w:val="003738BF"/>
    <w:rsid w:val="003A5780"/>
    <w:rsid w:val="003A7267"/>
    <w:rsid w:val="00414EBD"/>
    <w:rsid w:val="004167E9"/>
    <w:rsid w:val="00445840"/>
    <w:rsid w:val="004504C7"/>
    <w:rsid w:val="004652A6"/>
    <w:rsid w:val="00473E37"/>
    <w:rsid w:val="00487C78"/>
    <w:rsid w:val="004D62C2"/>
    <w:rsid w:val="004E29B8"/>
    <w:rsid w:val="00501EB9"/>
    <w:rsid w:val="00501EF3"/>
    <w:rsid w:val="00504708"/>
    <w:rsid w:val="00512125"/>
    <w:rsid w:val="0051544A"/>
    <w:rsid w:val="0051685D"/>
    <w:rsid w:val="00554537"/>
    <w:rsid w:val="00563D28"/>
    <w:rsid w:val="005665A0"/>
    <w:rsid w:val="00572771"/>
    <w:rsid w:val="005A1A0F"/>
    <w:rsid w:val="005A517C"/>
    <w:rsid w:val="005B6061"/>
    <w:rsid w:val="005C4581"/>
    <w:rsid w:val="005C595F"/>
    <w:rsid w:val="005E42C5"/>
    <w:rsid w:val="005E638A"/>
    <w:rsid w:val="005E7D64"/>
    <w:rsid w:val="0062707B"/>
    <w:rsid w:val="00630856"/>
    <w:rsid w:val="00637FE8"/>
    <w:rsid w:val="00647724"/>
    <w:rsid w:val="00655EF2"/>
    <w:rsid w:val="00656004"/>
    <w:rsid w:val="00673F35"/>
    <w:rsid w:val="0067690F"/>
    <w:rsid w:val="00693694"/>
    <w:rsid w:val="00695EDA"/>
    <w:rsid w:val="006A5273"/>
    <w:rsid w:val="006B2CEE"/>
    <w:rsid w:val="006B58AA"/>
    <w:rsid w:val="006C2A29"/>
    <w:rsid w:val="006C705F"/>
    <w:rsid w:val="00701AF0"/>
    <w:rsid w:val="00744EEC"/>
    <w:rsid w:val="00761AB5"/>
    <w:rsid w:val="00765CB1"/>
    <w:rsid w:val="0078259E"/>
    <w:rsid w:val="007A3811"/>
    <w:rsid w:val="007C2D32"/>
    <w:rsid w:val="0081453F"/>
    <w:rsid w:val="00820274"/>
    <w:rsid w:val="008476CC"/>
    <w:rsid w:val="00875E3A"/>
    <w:rsid w:val="00882677"/>
    <w:rsid w:val="00883AA4"/>
    <w:rsid w:val="0089412D"/>
    <w:rsid w:val="008A6299"/>
    <w:rsid w:val="008B1589"/>
    <w:rsid w:val="008B1CFC"/>
    <w:rsid w:val="008E1533"/>
    <w:rsid w:val="008E4919"/>
    <w:rsid w:val="00904036"/>
    <w:rsid w:val="00907FE8"/>
    <w:rsid w:val="0091765E"/>
    <w:rsid w:val="009238A3"/>
    <w:rsid w:val="00930577"/>
    <w:rsid w:val="009452BA"/>
    <w:rsid w:val="0096757C"/>
    <w:rsid w:val="00977B76"/>
    <w:rsid w:val="009E0170"/>
    <w:rsid w:val="009F207F"/>
    <w:rsid w:val="00A04F8D"/>
    <w:rsid w:val="00A16F65"/>
    <w:rsid w:val="00A175CF"/>
    <w:rsid w:val="00A2128F"/>
    <w:rsid w:val="00A35702"/>
    <w:rsid w:val="00A41204"/>
    <w:rsid w:val="00A41C70"/>
    <w:rsid w:val="00A52593"/>
    <w:rsid w:val="00A561DF"/>
    <w:rsid w:val="00A80E42"/>
    <w:rsid w:val="00A8138E"/>
    <w:rsid w:val="00AA0261"/>
    <w:rsid w:val="00AB6D20"/>
    <w:rsid w:val="00AC0B2A"/>
    <w:rsid w:val="00B816E2"/>
    <w:rsid w:val="00B949FA"/>
    <w:rsid w:val="00BC679F"/>
    <w:rsid w:val="00BE64A2"/>
    <w:rsid w:val="00C00F40"/>
    <w:rsid w:val="00C232C2"/>
    <w:rsid w:val="00C369D1"/>
    <w:rsid w:val="00C53C9E"/>
    <w:rsid w:val="00CA024C"/>
    <w:rsid w:val="00CA70BE"/>
    <w:rsid w:val="00CB5BD2"/>
    <w:rsid w:val="00CC49D5"/>
    <w:rsid w:val="00CE308C"/>
    <w:rsid w:val="00CE4EBB"/>
    <w:rsid w:val="00D10511"/>
    <w:rsid w:val="00D17ACE"/>
    <w:rsid w:val="00D501DA"/>
    <w:rsid w:val="00D638EF"/>
    <w:rsid w:val="00D65C8C"/>
    <w:rsid w:val="00D97716"/>
    <w:rsid w:val="00DA1791"/>
    <w:rsid w:val="00DC2877"/>
    <w:rsid w:val="00DD18E4"/>
    <w:rsid w:val="00E11532"/>
    <w:rsid w:val="00E2104A"/>
    <w:rsid w:val="00E2204B"/>
    <w:rsid w:val="00E22151"/>
    <w:rsid w:val="00E25C74"/>
    <w:rsid w:val="00E33FD0"/>
    <w:rsid w:val="00E47D37"/>
    <w:rsid w:val="00E56D6F"/>
    <w:rsid w:val="00E57EDC"/>
    <w:rsid w:val="00E87B24"/>
    <w:rsid w:val="00E90694"/>
    <w:rsid w:val="00E963FF"/>
    <w:rsid w:val="00E97EB9"/>
    <w:rsid w:val="00EA6268"/>
    <w:rsid w:val="00EC330E"/>
    <w:rsid w:val="00EE057E"/>
    <w:rsid w:val="00F55CBA"/>
    <w:rsid w:val="00F759E9"/>
    <w:rsid w:val="00F84703"/>
    <w:rsid w:val="00F90838"/>
    <w:rsid w:val="00FC0964"/>
    <w:rsid w:val="00FD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140AF5"/>
  <w15:chartTrackingRefBased/>
  <w15:docId w15:val="{8B81B8B2-E71B-9443-8D12-17EDC470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24"/>
      <w:u w:val="single"/>
      <w:lang w:val="es-ES_tradnl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z w:val="24"/>
      <w:lang w:val="es-ES_tradnl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sz w:val="24"/>
      <w:u w:val="single"/>
      <w:lang w:val="es-ES_tradnl"/>
    </w:rPr>
  </w:style>
  <w:style w:type="paragraph" w:styleId="Ttulo8">
    <w:name w:val="heading 8"/>
    <w:basedOn w:val="Normal"/>
    <w:next w:val="Normal"/>
    <w:qFormat/>
    <w:pPr>
      <w:keepNext/>
      <w:ind w:right="1416"/>
      <w:jc w:val="both"/>
      <w:outlineLvl w:val="7"/>
    </w:pPr>
    <w:rPr>
      <w:rFonts w:ascii="Arial" w:hAnsi="Arial"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b/>
      <w:bCs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Pr>
      <w:sz w:val="28"/>
      <w:lang w:val="es-ES_tradnl"/>
    </w:rPr>
  </w:style>
  <w:style w:type="paragraph" w:styleId="Textoindependiente2">
    <w:name w:val="Body Text 2"/>
    <w:basedOn w:val="Normal"/>
    <w:rPr>
      <w:sz w:val="24"/>
      <w:lang w:val="es-ES_tradnl"/>
    </w:rPr>
  </w:style>
  <w:style w:type="paragraph" w:styleId="Textoindependiente3">
    <w:name w:val="Body Text 3"/>
    <w:basedOn w:val="Normal"/>
    <w:pPr>
      <w:ind w:right="-852"/>
    </w:pPr>
    <w:rPr>
      <w:sz w:val="28"/>
      <w:lang w:val="es-ES_tradnl"/>
    </w:rPr>
  </w:style>
  <w:style w:type="paragraph" w:styleId="Textodebloque">
    <w:name w:val="Block Text"/>
    <w:basedOn w:val="Normal"/>
    <w:pPr>
      <w:ind w:left="1410" w:right="-1"/>
    </w:pPr>
    <w:rPr>
      <w:sz w:val="28"/>
      <w:lang w:val="es-ES_tradnl"/>
    </w:rPr>
  </w:style>
  <w:style w:type="paragraph" w:styleId="Sangradetextonormal">
    <w:name w:val="Body Text Indent"/>
    <w:aliases w:val="Sangría de t. independiente"/>
    <w:basedOn w:val="Normal"/>
    <w:pPr>
      <w:ind w:firstLine="708"/>
    </w:pPr>
    <w:rPr>
      <w:sz w:val="24"/>
    </w:rPr>
  </w:style>
  <w:style w:type="character" w:styleId="Hipervnculo">
    <w:name w:val="Hyperlink"/>
    <w:rsid w:val="00A8138E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816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816E2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E210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veroochoa.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F703E-38B2-4447-8B50-8B5CC4D15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plantilla_expulsion.docx</Template>
  <TotalTime>0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Ceuta 6 de abril de 2000</vt:lpstr>
    </vt:vector>
  </TitlesOfParts>
  <Company/>
  <LinksUpToDate>false</LinksUpToDate>
  <CharactersWithSpaces>1357</CharactersWithSpaces>
  <SharedDoc>false</SharedDoc>
  <HLinks>
    <vt:vector size="6" baseType="variant">
      <vt:variant>
        <vt:i4>7340142</vt:i4>
      </vt:variant>
      <vt:variant>
        <vt:i4>0</vt:i4>
      </vt:variant>
      <vt:variant>
        <vt:i4>0</vt:i4>
      </vt:variant>
      <vt:variant>
        <vt:i4>5</vt:i4>
      </vt:variant>
      <vt:variant>
        <vt:lpwstr>http://www.severoochoa.es/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Ceuta 6 de abril de 2000</dc:title>
  <dc:subject/>
  <dc:creator>Severo Ochoa</dc:creator>
  <cp:keywords/>
  <cp:lastModifiedBy>María Jesus Rodriguez Sanchez</cp:lastModifiedBy>
  <cp:revision>3</cp:revision>
  <cp:lastPrinted>2025-09-12T09:34:00Z</cp:lastPrinted>
  <dcterms:created xsi:type="dcterms:W3CDTF">2025-11-01T10:58:00Z</dcterms:created>
  <dcterms:modified xsi:type="dcterms:W3CDTF">2025-11-01T11:03:00Z</dcterms:modified>
</cp:coreProperties>
</file>